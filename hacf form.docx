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9" w:type="dxa"/>
        <w:tblInd w:w="-282" w:type="dxa"/>
        <w:tblLook w:val="0000" w:firstRow="0" w:lastRow="0" w:firstColumn="0" w:lastColumn="0" w:noHBand="0" w:noVBand="0"/>
      </w:tblPr>
      <w:tblGrid>
        <w:gridCol w:w="10329"/>
      </w:tblGrid>
      <w:tr w:rsidR="00B65111" w:rsidRPr="00B65111" w14:paraId="26480565" w14:textId="77777777" w:rsidTr="00A25C0E">
        <w:trPr>
          <w:trHeight w:val="5372"/>
        </w:trPr>
        <w:tc>
          <w:tcPr>
            <w:tcW w:w="10329" w:type="dxa"/>
          </w:tcPr>
          <w:tbl>
            <w:tblPr>
              <w:tblW w:w="4628" w:type="pct"/>
              <w:tblInd w:w="2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Organization title"/>
            </w:tblPr>
            <w:tblGrid>
              <w:gridCol w:w="1900"/>
              <w:gridCol w:w="7461"/>
            </w:tblGrid>
            <w:tr w:rsidR="00B65111" w:rsidRPr="00B65111" w14:paraId="4CF0869E" w14:textId="77777777" w:rsidTr="00F84A92">
              <w:tc>
                <w:tcPr>
                  <w:tcW w:w="1873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7EAE8E0" w14:textId="77F33842" w:rsidR="004A4C1F" w:rsidRPr="00B65111" w:rsidRDefault="000B441C" w:rsidP="000B441C">
                  <w:pPr>
                    <w:spacing w:line="240" w:lineRule="auto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noProof/>
                      <w14:ligatures w14:val="none"/>
                    </w:rPr>
                    <w:drawing>
                      <wp:inline distT="0" distB="0" distL="0" distR="0" wp14:anchorId="48C23283" wp14:editId="67330985">
                        <wp:extent cx="1206500" cy="1076325"/>
                        <wp:effectExtent l="0" t="0" r="0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500" cy="1076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8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9F4BC81" w14:textId="6C9A9255" w:rsidR="004A4C1F" w:rsidRPr="00B65111" w:rsidRDefault="000B441C" w:rsidP="004A4C1F">
                  <w:pPr>
                    <w:pStyle w:val="Heading1"/>
                    <w:spacing w:after="0"/>
                    <w:rPr>
                      <w:rFonts w:cstheme="maj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F84A92">
                    <w:rPr>
                      <w:rFonts w:cstheme="majorHAnsi"/>
                      <w:b/>
                      <w:color w:val="000000" w:themeColor="text1"/>
                      <w:sz w:val="25"/>
                      <w:szCs w:val="25"/>
                    </w:rPr>
                    <w:t>HABIB ALRAHMAN CHARITY FOUNDATION PLEDGE FORM</w:t>
                  </w:r>
                  <w:r w:rsidR="00F84A92" w:rsidRPr="00F84A92">
                    <w:rPr>
                      <w:rFonts w:cstheme="majorHAnsi"/>
                      <w:b/>
                      <w:color w:val="000000" w:themeColor="text1"/>
                      <w:sz w:val="25"/>
                      <w:szCs w:val="25"/>
                    </w:rPr>
                    <w:t xml:space="preserve"> FOR</w:t>
                  </w:r>
                  <w:r w:rsidR="00F84A92">
                    <w:rPr>
                      <w:rFonts w:cstheme="majorHAnsi"/>
                      <w:b/>
                      <w:color w:val="000000" w:themeColor="text1"/>
                      <w:sz w:val="25"/>
                      <w:szCs w:val="25"/>
                    </w:rPr>
                    <w:t xml:space="preserve"> D</w:t>
                  </w:r>
                  <w:r w:rsidR="00F84A92" w:rsidRPr="00F84A92">
                    <w:rPr>
                      <w:rFonts w:cstheme="majorHAnsi"/>
                      <w:b/>
                      <w:color w:val="000000" w:themeColor="text1"/>
                      <w:sz w:val="25"/>
                      <w:szCs w:val="25"/>
                    </w:rPr>
                    <w:t>AILYSIS</w:t>
                  </w:r>
                  <w:r w:rsidR="000372F3" w:rsidRPr="00B65111">
                    <w:rPr>
                      <w:rFonts w:cstheme="majorHAnsi"/>
                      <w:b/>
                      <w:color w:val="000000" w:themeColor="text1"/>
                      <w:sz w:val="21"/>
                      <w:szCs w:val="21"/>
                    </w:rPr>
                    <w:br/>
                  </w:r>
                  <w:r>
                    <w:rPr>
                      <w:rFonts w:cstheme="majorHAnsi"/>
                      <w:b/>
                      <w:color w:val="000000" w:themeColor="text1"/>
                      <w:sz w:val="21"/>
                      <w:szCs w:val="21"/>
                    </w:rPr>
                    <w:t xml:space="preserve">           </w:t>
                  </w:r>
                  <w:r w:rsidR="00B045B0">
                    <w:rPr>
                      <w:rFonts w:cstheme="majorHAnsi"/>
                      <w:b/>
                      <w:color w:val="000000" w:themeColor="text1"/>
                      <w:sz w:val="21"/>
                      <w:szCs w:val="21"/>
                    </w:rPr>
                    <w:t xml:space="preserve">      </w:t>
                  </w:r>
                  <w:r w:rsidR="00F84A92">
                    <w:rPr>
                      <w:rFonts w:cstheme="majorHAnsi"/>
                      <w:b/>
                      <w:color w:val="000000" w:themeColor="text1"/>
                      <w:sz w:val="21"/>
                      <w:szCs w:val="21"/>
                    </w:rPr>
                    <w:t xml:space="preserve">       </w:t>
                  </w:r>
                  <w:r w:rsidR="00E839FD">
                    <w:rPr>
                      <w:rFonts w:cstheme="majorHAnsi"/>
                      <w:b/>
                      <w:color w:val="000000" w:themeColor="text1"/>
                      <w:sz w:val="21"/>
                      <w:szCs w:val="21"/>
                    </w:rPr>
                    <w:t xml:space="preserve">Your donation is tax deductible Tax Id # </w:t>
                  </w:r>
                  <w:r w:rsidR="00F84A92">
                    <w:rPr>
                      <w:rFonts w:cstheme="majorHAnsi"/>
                      <w:b/>
                      <w:color w:val="000000" w:themeColor="text1"/>
                      <w:sz w:val="21"/>
                      <w:szCs w:val="21"/>
                    </w:rPr>
                    <w:t>84-2053329</w:t>
                  </w:r>
                </w:p>
              </w:tc>
            </w:tr>
          </w:tbl>
          <w:p w14:paraId="42692880" w14:textId="19E6BBF8" w:rsidR="004A4C1F" w:rsidRPr="00B65111" w:rsidRDefault="00A25C0E" w:rsidP="004A4C1F">
            <w:pPr>
              <w:pStyle w:val="Heading3"/>
              <w:rPr>
                <w:rFonts w:cstheme="majorHAnsi"/>
                <w:color w:val="000000" w:themeColor="text1"/>
                <w:sz w:val="21"/>
                <w:szCs w:val="21"/>
              </w:rPr>
            </w:pPr>
            <w:r>
              <w:rPr>
                <w:rFonts w:cstheme="majorHAnsi"/>
                <w:color w:val="000000" w:themeColor="text1"/>
                <w:sz w:val="21"/>
                <w:szCs w:val="21"/>
              </w:rPr>
              <w:t xml:space="preserve">      </w:t>
            </w:r>
            <w:r w:rsidR="004A4C1F" w:rsidRPr="00B65111">
              <w:rPr>
                <w:rFonts w:cstheme="majorHAnsi"/>
                <w:color w:val="000000" w:themeColor="text1"/>
                <w:sz w:val="21"/>
                <w:szCs w:val="21"/>
              </w:rPr>
              <w:t>Donor Information:</w:t>
            </w:r>
          </w:p>
          <w:tbl>
            <w:tblPr>
              <w:tblW w:w="4628" w:type="pct"/>
              <w:tblInd w:w="277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  <w:tblDescription w:val="Donor information"/>
            </w:tblPr>
            <w:tblGrid>
              <w:gridCol w:w="2162"/>
              <w:gridCol w:w="7199"/>
            </w:tblGrid>
            <w:tr w:rsidR="00B65111" w:rsidRPr="00B65111" w14:paraId="606CAB52" w14:textId="77777777" w:rsidTr="000372F3">
              <w:tc>
                <w:tcPr>
                  <w:tcW w:w="2162" w:type="dxa"/>
                  <w:vAlign w:val="bottom"/>
                </w:tcPr>
                <w:p w14:paraId="57438CD1" w14:textId="77777777" w:rsidR="004A4C1F" w:rsidRPr="00B65111" w:rsidRDefault="004A4C1F" w:rsidP="004A4C1F">
                  <w:pPr>
                    <w:pStyle w:val="Heading4"/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</w:pPr>
                  <w:r w:rsidRPr="00B65111"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7199" w:type="dxa"/>
                  <w:tcBorders>
                    <w:bottom w:val="single" w:sz="4" w:space="0" w:color="736141" w:themeColor="accent4" w:themeShade="BF"/>
                  </w:tcBorders>
                  <w:vAlign w:val="bottom"/>
                </w:tcPr>
                <w:p w14:paraId="557E115B" w14:textId="77777777" w:rsidR="004A4C1F" w:rsidRPr="00B65111" w:rsidRDefault="004A4C1F" w:rsidP="004A4C1F">
                  <w:pPr>
                    <w:spacing w:line="240" w:lineRule="aut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</w:p>
              </w:tc>
            </w:tr>
            <w:tr w:rsidR="00B65111" w:rsidRPr="00B65111" w14:paraId="2C4430F2" w14:textId="77777777" w:rsidTr="000372F3">
              <w:tc>
                <w:tcPr>
                  <w:tcW w:w="2162" w:type="dxa"/>
                  <w:vAlign w:val="bottom"/>
                </w:tcPr>
                <w:p w14:paraId="43F54BC5" w14:textId="77777777" w:rsidR="004A4C1F" w:rsidRPr="00B65111" w:rsidRDefault="004A4C1F" w:rsidP="004A4C1F">
                  <w:pPr>
                    <w:pStyle w:val="Heading4"/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</w:pPr>
                  <w:r w:rsidRPr="00B65111"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  <w:t>Billing address</w:t>
                  </w:r>
                </w:p>
              </w:tc>
              <w:tc>
                <w:tcPr>
                  <w:tcW w:w="7199" w:type="dxa"/>
                  <w:tcBorders>
                    <w:top w:val="single" w:sz="4" w:space="0" w:color="736141" w:themeColor="accent4" w:themeShade="BF"/>
                    <w:bottom w:val="single" w:sz="4" w:space="0" w:color="736141" w:themeColor="accent4" w:themeShade="BF"/>
                  </w:tcBorders>
                  <w:vAlign w:val="bottom"/>
                </w:tcPr>
                <w:p w14:paraId="34689C62" w14:textId="77777777" w:rsidR="004A4C1F" w:rsidRPr="00B65111" w:rsidRDefault="004A4C1F" w:rsidP="004A4C1F">
                  <w:pPr>
                    <w:spacing w:line="240" w:lineRule="aut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</w:p>
              </w:tc>
            </w:tr>
            <w:tr w:rsidR="00B65111" w:rsidRPr="00B65111" w14:paraId="0F82C2A5" w14:textId="77777777" w:rsidTr="000372F3">
              <w:tc>
                <w:tcPr>
                  <w:tcW w:w="2162" w:type="dxa"/>
                  <w:vAlign w:val="bottom"/>
                </w:tcPr>
                <w:p w14:paraId="4F16897B" w14:textId="77777777" w:rsidR="004A4C1F" w:rsidRPr="00B65111" w:rsidRDefault="0068096F" w:rsidP="004A4C1F">
                  <w:pPr>
                    <w:pStyle w:val="Heading4"/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</w:pPr>
                  <w:r w:rsidRPr="00B65111"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  <w:t>City, State, Zip</w:t>
                  </w:r>
                  <w:r w:rsidR="004A4C1F" w:rsidRPr="00B65111"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  <w:t xml:space="preserve"> Code</w:t>
                  </w:r>
                </w:p>
              </w:tc>
              <w:tc>
                <w:tcPr>
                  <w:tcW w:w="7199" w:type="dxa"/>
                  <w:tcBorders>
                    <w:top w:val="single" w:sz="4" w:space="0" w:color="736141" w:themeColor="accent4" w:themeShade="BF"/>
                    <w:bottom w:val="single" w:sz="4" w:space="0" w:color="736141" w:themeColor="accent4" w:themeShade="BF"/>
                  </w:tcBorders>
                  <w:vAlign w:val="bottom"/>
                </w:tcPr>
                <w:p w14:paraId="2EA51E28" w14:textId="77777777" w:rsidR="004A4C1F" w:rsidRPr="00B65111" w:rsidRDefault="004A4C1F" w:rsidP="004A4C1F">
                  <w:pPr>
                    <w:spacing w:line="240" w:lineRule="aut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</w:p>
              </w:tc>
            </w:tr>
            <w:tr w:rsidR="00B65111" w:rsidRPr="00B65111" w14:paraId="60C00703" w14:textId="77777777" w:rsidTr="000372F3">
              <w:tc>
                <w:tcPr>
                  <w:tcW w:w="2162" w:type="dxa"/>
                  <w:vAlign w:val="bottom"/>
                </w:tcPr>
                <w:p w14:paraId="2671ECD0" w14:textId="77777777" w:rsidR="004A4C1F" w:rsidRPr="00B65111" w:rsidRDefault="004A4C1F" w:rsidP="004A4C1F">
                  <w:pPr>
                    <w:pStyle w:val="Heading4"/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</w:pPr>
                  <w:r w:rsidRPr="00B65111"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  <w:t xml:space="preserve">Phone </w:t>
                  </w:r>
                  <w:r w:rsidR="000372F3" w:rsidRPr="00B65111"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  <w:t>Number</w:t>
                  </w:r>
                </w:p>
              </w:tc>
              <w:tc>
                <w:tcPr>
                  <w:tcW w:w="7199" w:type="dxa"/>
                  <w:tcBorders>
                    <w:top w:val="single" w:sz="4" w:space="0" w:color="736141" w:themeColor="accent4" w:themeShade="BF"/>
                    <w:bottom w:val="single" w:sz="4" w:space="0" w:color="736141" w:themeColor="accent4" w:themeShade="BF"/>
                  </w:tcBorders>
                  <w:vAlign w:val="bottom"/>
                </w:tcPr>
                <w:p w14:paraId="7B96BC3A" w14:textId="77777777" w:rsidR="004A4C1F" w:rsidRPr="00B65111" w:rsidRDefault="004A4C1F" w:rsidP="004A4C1F">
                  <w:pPr>
                    <w:spacing w:line="240" w:lineRule="aut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</w:p>
              </w:tc>
            </w:tr>
          </w:tbl>
          <w:p w14:paraId="41D9E75D" w14:textId="77777777" w:rsidR="004A4C1F" w:rsidRPr="00B65111" w:rsidRDefault="004A4C1F" w:rsidP="004A4C1F">
            <w:pPr>
              <w:pStyle w:val="Heading3"/>
              <w:ind w:left="277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B65111">
              <w:rPr>
                <w:rFonts w:cstheme="majorHAnsi"/>
                <w:color w:val="000000" w:themeColor="text1"/>
                <w:sz w:val="21"/>
                <w:szCs w:val="21"/>
              </w:rPr>
              <w:t>Pledge Information</w:t>
            </w:r>
          </w:p>
          <w:p w14:paraId="5F8DBC7D" w14:textId="77777777" w:rsidR="004A4C1F" w:rsidRPr="00B65111" w:rsidRDefault="004A4C1F" w:rsidP="004A4C1F">
            <w:pPr>
              <w:ind w:left="277"/>
              <w:rPr>
                <w:rFonts w:asciiTheme="majorHAnsi" w:hAnsiTheme="majorHAnsi" w:cstheme="majorHAnsi"/>
                <w:color w:val="000000" w:themeColor="text1"/>
              </w:rPr>
            </w:pPr>
            <w:r w:rsidRPr="00B65111">
              <w:rPr>
                <w:rFonts w:asciiTheme="majorHAnsi" w:hAnsiTheme="majorHAnsi" w:cstheme="majorHAnsi"/>
                <w:color w:val="000000" w:themeColor="text1"/>
              </w:rPr>
              <w:t xml:space="preserve">I pledge a total of $____________________ to be paid: </w:t>
            </w:r>
            <w:sdt>
              <w:sdtPr>
                <w:rPr>
                  <w:rFonts w:asciiTheme="majorHAnsi" w:hAnsiTheme="majorHAnsi" w:cstheme="majorHAnsi"/>
                  <w:color w:val="000000" w:themeColor="text1"/>
                </w:rPr>
                <w:id w:val="-188431836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111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sdtContent>
            </w:sdt>
            <w:r w:rsidRPr="00B65111">
              <w:rPr>
                <w:rFonts w:asciiTheme="majorHAnsi" w:hAnsiTheme="majorHAnsi" w:cstheme="majorHAnsi"/>
                <w:color w:val="000000" w:themeColor="text1"/>
              </w:rPr>
              <w:t xml:space="preserve">once Now  </w:t>
            </w:r>
            <w:sdt>
              <w:sdtPr>
                <w:rPr>
                  <w:rFonts w:asciiTheme="majorHAnsi" w:hAnsiTheme="majorHAnsi" w:cstheme="majorHAnsi"/>
                  <w:color w:val="000000" w:themeColor="text1"/>
                </w:rPr>
                <w:id w:val="161354633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111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sdtContent>
            </w:sdt>
            <w:r w:rsidRPr="00B65111">
              <w:rPr>
                <w:rFonts w:asciiTheme="majorHAnsi" w:hAnsiTheme="majorHAnsi" w:cstheme="majorHAnsi"/>
                <w:color w:val="000000" w:themeColor="text1"/>
              </w:rPr>
              <w:t xml:space="preserve">monthly </w:t>
            </w:r>
            <w:r w:rsidR="0068096F" w:rsidRPr="00B65111">
              <w:rPr>
                <w:rFonts w:asciiTheme="majorHAnsi" w:hAnsiTheme="majorHAnsi" w:cstheme="majorHAnsi"/>
                <w:color w:val="000000" w:themeColor="text1"/>
              </w:rPr>
              <w:t>until: _</w:t>
            </w:r>
            <w:r w:rsidRPr="00B65111">
              <w:rPr>
                <w:rFonts w:asciiTheme="majorHAnsi" w:hAnsiTheme="majorHAnsi" w:cstheme="majorHAnsi"/>
                <w:color w:val="000000" w:themeColor="text1"/>
              </w:rPr>
              <w:t>____________________</w:t>
            </w:r>
          </w:p>
          <w:p w14:paraId="5B850237" w14:textId="4FA602D7" w:rsidR="004A4C1F" w:rsidRDefault="004A4C1F" w:rsidP="004A4C1F">
            <w:pPr>
              <w:ind w:left="277"/>
              <w:rPr>
                <w:rFonts w:asciiTheme="majorHAnsi" w:hAnsiTheme="majorHAnsi" w:cstheme="majorHAnsi"/>
                <w:color w:val="000000" w:themeColor="text1"/>
              </w:rPr>
            </w:pPr>
            <w:r w:rsidRPr="00B65111">
              <w:rPr>
                <w:rFonts w:asciiTheme="majorHAnsi" w:hAnsiTheme="majorHAnsi" w:cstheme="majorHAnsi"/>
                <w:color w:val="000000" w:themeColor="text1"/>
              </w:rPr>
              <w:t xml:space="preserve">I plan to make this contribution in the form of:  </w:t>
            </w:r>
            <w:sdt>
              <w:sdtPr>
                <w:rPr>
                  <w:rFonts w:asciiTheme="majorHAnsi" w:hAnsiTheme="majorHAnsi" w:cstheme="majorHAnsi"/>
                  <w:color w:val="000000" w:themeColor="text1"/>
                </w:rPr>
                <w:id w:val="-60087149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111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sdtContent>
            </w:sdt>
            <w:r w:rsidRPr="00B65111">
              <w:rPr>
                <w:rFonts w:asciiTheme="majorHAnsi" w:hAnsiTheme="majorHAnsi" w:cstheme="majorHAnsi"/>
                <w:color w:val="000000" w:themeColor="text1"/>
              </w:rPr>
              <w:t xml:space="preserve">cash </w:t>
            </w:r>
            <w:sdt>
              <w:sdtPr>
                <w:rPr>
                  <w:rFonts w:asciiTheme="majorHAnsi" w:hAnsiTheme="majorHAnsi" w:cstheme="majorHAnsi"/>
                  <w:color w:val="000000" w:themeColor="text1"/>
                </w:rPr>
                <w:id w:val="-190798912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111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sdtContent>
            </w:sdt>
            <w:r w:rsidRPr="00B65111">
              <w:rPr>
                <w:rFonts w:asciiTheme="majorHAnsi" w:hAnsiTheme="majorHAnsi" w:cstheme="majorHAnsi"/>
                <w:color w:val="000000" w:themeColor="text1"/>
              </w:rPr>
              <w:t>check</w:t>
            </w:r>
            <w:r w:rsidR="0068096F" w:rsidRPr="00B65111">
              <w:rPr>
                <w:rFonts w:asciiTheme="majorHAnsi" w:hAnsiTheme="majorHAnsi" w:cstheme="majorHAnsi"/>
                <w:color w:val="000000" w:themeColor="text1"/>
              </w:rPr>
              <w:t xml:space="preserve"> p</w:t>
            </w:r>
            <w:r w:rsidRPr="00B65111">
              <w:rPr>
                <w:rFonts w:asciiTheme="majorHAnsi" w:hAnsiTheme="majorHAnsi" w:cstheme="majorHAnsi"/>
                <w:color w:val="000000" w:themeColor="text1"/>
              </w:rPr>
              <w:t xml:space="preserve">ayable to </w:t>
            </w:r>
            <w:r w:rsidR="00A25C0E">
              <w:rPr>
                <w:rFonts w:asciiTheme="majorHAnsi" w:hAnsiTheme="majorHAnsi" w:cstheme="majorHAnsi"/>
                <w:color w:val="000000" w:themeColor="text1"/>
              </w:rPr>
              <w:t>HACF</w:t>
            </w:r>
          </w:p>
          <w:p w14:paraId="529E8682" w14:textId="1A80D89D" w:rsidR="00E839FD" w:rsidRPr="00E839FD" w:rsidRDefault="00E839FD" w:rsidP="00E839FD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</w:t>
            </w:r>
            <w:r w:rsidRPr="00E839FD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Pay using </w:t>
            </w:r>
            <w:proofErr w:type="spellStart"/>
            <w:r w:rsidRPr="00E839FD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Zelle</w:t>
            </w:r>
            <w:proofErr w:type="spellEnd"/>
            <w:r w:rsidRPr="00E839FD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 –    donate@hacfkidneycenter.org</w:t>
            </w:r>
          </w:p>
          <w:p w14:paraId="2E5A3FBA" w14:textId="368252B6" w:rsidR="00E839FD" w:rsidRPr="00E839FD" w:rsidRDefault="00E839FD" w:rsidP="00E839FD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E839FD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      Pay using </w:t>
            </w:r>
            <w:proofErr w:type="spellStart"/>
            <w:r w:rsidRPr="00E839FD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Paypal</w:t>
            </w:r>
            <w:proofErr w:type="spellEnd"/>
            <w:r w:rsidRPr="00E839FD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 - donate@hacfkidneycenter.org</w:t>
            </w:r>
          </w:p>
          <w:p w14:paraId="31E5958F" w14:textId="77777777" w:rsidR="00A25C0E" w:rsidRDefault="00A25C0E" w:rsidP="004A4C1F">
            <w:pPr>
              <w:ind w:left="277"/>
              <w:rPr>
                <w:rFonts w:asciiTheme="majorHAnsi" w:hAnsiTheme="majorHAnsi" w:cstheme="majorHAnsi"/>
                <w:color w:val="000000" w:themeColor="text1"/>
              </w:rPr>
            </w:pPr>
          </w:p>
          <w:tbl>
            <w:tblPr>
              <w:tblStyle w:val="TableGrid"/>
              <w:tblW w:w="4720" w:type="pct"/>
              <w:tblInd w:w="3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gnature block"/>
            </w:tblPr>
            <w:tblGrid>
              <w:gridCol w:w="1709"/>
              <w:gridCol w:w="4229"/>
              <w:gridCol w:w="2159"/>
              <w:gridCol w:w="1440"/>
            </w:tblGrid>
            <w:tr w:rsidR="00A25C0E" w:rsidRPr="00B65111" w14:paraId="40505DA3" w14:textId="77777777" w:rsidTr="00A25C0E">
              <w:tc>
                <w:tcPr>
                  <w:tcW w:w="896" w:type="pct"/>
                </w:tcPr>
                <w:p w14:paraId="7AE31E4D" w14:textId="77777777" w:rsidR="00A25C0E" w:rsidRPr="00B65111" w:rsidRDefault="00A25C0E" w:rsidP="003A66C0">
                  <w:pPr>
                    <w:pStyle w:val="Heading4"/>
                    <w:outlineLvl w:val="3"/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</w:pPr>
                  <w:bookmarkStart w:id="0" w:name="_Hlk9984555"/>
                  <w:r w:rsidRPr="00B65111"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  <w:t>Bank Name</w:t>
                  </w:r>
                </w:p>
              </w:tc>
              <w:tc>
                <w:tcPr>
                  <w:tcW w:w="4104" w:type="pct"/>
                  <w:gridSpan w:val="3"/>
                </w:tcPr>
                <w:p w14:paraId="760E7C16" w14:textId="77777777" w:rsidR="00A25C0E" w:rsidRPr="00B65111" w:rsidRDefault="00A25C0E" w:rsidP="003A66C0">
                  <w:pPr>
                    <w:spacing w:before="100"/>
                    <w:rPr>
                      <w:rFonts w:asciiTheme="majorHAnsi" w:eastAsia="MS Gothic" w:hAnsiTheme="majorHAnsi" w:cstheme="majorHAnsi"/>
                      <w:color w:val="000000" w:themeColor="text1"/>
                    </w:rPr>
                  </w:pPr>
                </w:p>
              </w:tc>
            </w:tr>
            <w:tr w:rsidR="00A25C0E" w:rsidRPr="00B65111" w14:paraId="1B124262" w14:textId="77777777" w:rsidTr="00A25C0E">
              <w:tc>
                <w:tcPr>
                  <w:tcW w:w="896" w:type="pct"/>
                </w:tcPr>
                <w:p w14:paraId="6625185E" w14:textId="77777777" w:rsidR="00A25C0E" w:rsidRPr="00B65111" w:rsidRDefault="00A25C0E" w:rsidP="003A66C0">
                  <w:pPr>
                    <w:pStyle w:val="Heading4"/>
                    <w:outlineLvl w:val="3"/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</w:pPr>
                  <w:r w:rsidRPr="00B65111"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  <w:t>Account Number</w:t>
                  </w:r>
                </w:p>
              </w:tc>
              <w:tc>
                <w:tcPr>
                  <w:tcW w:w="4104" w:type="pct"/>
                  <w:gridSpan w:val="3"/>
                </w:tcPr>
                <w:p w14:paraId="3824CC67" w14:textId="77777777" w:rsidR="00A25C0E" w:rsidRPr="00B65111" w:rsidRDefault="00A25C0E" w:rsidP="003A66C0">
                  <w:pPr>
                    <w:spacing w:before="100"/>
                    <w:rPr>
                      <w:rFonts w:asciiTheme="majorHAnsi" w:eastAsia="MS Gothic" w:hAnsiTheme="majorHAnsi" w:cstheme="majorHAnsi"/>
                      <w:color w:val="000000" w:themeColor="text1"/>
                    </w:rPr>
                  </w:pPr>
                </w:p>
              </w:tc>
            </w:tr>
            <w:tr w:rsidR="00A25C0E" w:rsidRPr="00B65111" w14:paraId="7F071B38" w14:textId="77777777" w:rsidTr="00A25C0E">
              <w:tc>
                <w:tcPr>
                  <w:tcW w:w="896" w:type="pct"/>
                </w:tcPr>
                <w:p w14:paraId="26896E2A" w14:textId="77777777" w:rsidR="00A25C0E" w:rsidRPr="00B65111" w:rsidRDefault="00A25C0E" w:rsidP="003A66C0">
                  <w:pPr>
                    <w:pStyle w:val="Heading4"/>
                    <w:outlineLvl w:val="3"/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</w:pPr>
                  <w:r w:rsidRPr="00B65111"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  <w:t>Routing Number</w:t>
                  </w:r>
                </w:p>
              </w:tc>
              <w:tc>
                <w:tcPr>
                  <w:tcW w:w="4104" w:type="pct"/>
                  <w:gridSpan w:val="3"/>
                </w:tcPr>
                <w:p w14:paraId="0153FC75" w14:textId="77777777" w:rsidR="00A25C0E" w:rsidRPr="00B65111" w:rsidRDefault="00A25C0E" w:rsidP="003A66C0">
                  <w:pPr>
                    <w:spacing w:before="100"/>
                    <w:rPr>
                      <w:rFonts w:asciiTheme="majorHAnsi" w:eastAsia="MS Gothic" w:hAnsiTheme="majorHAnsi" w:cstheme="majorHAnsi"/>
                      <w:color w:val="000000" w:themeColor="text1"/>
                    </w:rPr>
                  </w:pPr>
                </w:p>
              </w:tc>
            </w:tr>
            <w:tr w:rsidR="00A25C0E" w:rsidRPr="00B65111" w14:paraId="5E8FB479" w14:textId="77777777" w:rsidTr="00E839FD">
              <w:trPr>
                <w:trHeight w:val="449"/>
              </w:trPr>
              <w:tc>
                <w:tcPr>
                  <w:tcW w:w="896" w:type="pct"/>
                </w:tcPr>
                <w:p w14:paraId="4EAC33A8" w14:textId="425A4B3E" w:rsidR="00A25C0E" w:rsidRPr="00B65111" w:rsidRDefault="00A25C0E" w:rsidP="000A0C33">
                  <w:pPr>
                    <w:spacing w:before="0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B65111">
                    <w:rPr>
                      <w:rFonts w:asciiTheme="majorHAnsi" w:hAnsiTheme="majorHAnsi" w:cstheme="majorHAnsi"/>
                      <w:color w:val="000000" w:themeColor="text1"/>
                    </w:rPr>
                    <w:t>Credit Card Details</w:t>
                  </w:r>
                </w:p>
              </w:tc>
              <w:tc>
                <w:tcPr>
                  <w:tcW w:w="2217" w:type="pct"/>
                </w:tcPr>
                <w:p w14:paraId="2AF9FB6E" w14:textId="77777777" w:rsidR="00A25C0E" w:rsidRPr="00B65111" w:rsidRDefault="00A25C0E" w:rsidP="000A0C33">
                  <w:pPr>
                    <w:spacing w:before="0"/>
                    <w:rPr>
                      <w:rFonts w:asciiTheme="majorHAnsi" w:eastAsia="MS Gothic" w:hAnsiTheme="majorHAnsi" w:cstheme="majorHAnsi"/>
                      <w:color w:val="000000" w:themeColor="text1"/>
                    </w:rPr>
                  </w:pPr>
                </w:p>
              </w:tc>
              <w:tc>
                <w:tcPr>
                  <w:tcW w:w="1132" w:type="pct"/>
                </w:tcPr>
                <w:p w14:paraId="532F7E95" w14:textId="758E7243" w:rsidR="00A25C0E" w:rsidRPr="00B65111" w:rsidRDefault="00A25C0E" w:rsidP="000A0C33">
                  <w:pPr>
                    <w:spacing w:before="0"/>
                    <w:rPr>
                      <w:rFonts w:asciiTheme="majorHAnsi" w:eastAsia="MS Gothic" w:hAnsiTheme="majorHAnsi" w:cstheme="majorHAnsi"/>
                      <w:color w:val="000000" w:themeColor="text1"/>
                    </w:rPr>
                  </w:pPr>
                  <w:r w:rsidRPr="00B65111">
                    <w:rPr>
                      <w:rFonts w:asciiTheme="majorHAnsi" w:eastAsia="MS Gothic" w:hAnsiTheme="majorHAnsi" w:cstheme="majorHAnsi"/>
                      <w:color w:val="000000" w:themeColor="text1"/>
                    </w:rPr>
                    <w:t>EXP</w:t>
                  </w:r>
                </w:p>
              </w:tc>
              <w:tc>
                <w:tcPr>
                  <w:tcW w:w="755" w:type="pct"/>
                </w:tcPr>
                <w:p w14:paraId="3F46A373" w14:textId="5CE9F10C" w:rsidR="00A25C0E" w:rsidRPr="00B65111" w:rsidRDefault="00A25C0E" w:rsidP="000A0C33">
                  <w:pPr>
                    <w:spacing w:before="0"/>
                    <w:rPr>
                      <w:rFonts w:asciiTheme="majorHAnsi" w:eastAsia="MS Gothic" w:hAnsiTheme="majorHAnsi" w:cstheme="majorHAnsi"/>
                      <w:color w:val="000000" w:themeColor="text1"/>
                    </w:rPr>
                  </w:pPr>
                  <w:r w:rsidRPr="00B65111">
                    <w:rPr>
                      <w:rFonts w:asciiTheme="majorHAnsi" w:eastAsia="MS Gothic" w:hAnsiTheme="majorHAnsi" w:cstheme="majorHAnsi"/>
                      <w:color w:val="000000" w:themeColor="text1"/>
                    </w:rPr>
                    <w:t>ZIP</w:t>
                  </w:r>
                </w:p>
              </w:tc>
            </w:tr>
            <w:tr w:rsidR="00A25C0E" w:rsidRPr="00B65111" w14:paraId="7D27AB71" w14:textId="77777777" w:rsidTr="00A25C0E">
              <w:trPr>
                <w:trHeight w:val="525"/>
              </w:trPr>
              <w:tc>
                <w:tcPr>
                  <w:tcW w:w="5000" w:type="pct"/>
                  <w:gridSpan w:val="4"/>
                </w:tcPr>
                <w:p w14:paraId="4A0B735A" w14:textId="77777777" w:rsidR="00A25C0E" w:rsidRPr="00B65111" w:rsidRDefault="00A25C0E" w:rsidP="000A0C33">
                  <w:pPr>
                    <w:spacing w:before="0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</w:p>
                <w:p w14:paraId="34552507" w14:textId="77777777" w:rsidR="00A25C0E" w:rsidRPr="00B65111" w:rsidRDefault="00A25C0E" w:rsidP="000A0C33">
                  <w:pPr>
                    <w:spacing w:before="0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</w:p>
                <w:p w14:paraId="417A5582" w14:textId="77777777" w:rsidR="00A25C0E" w:rsidRPr="00B65111" w:rsidRDefault="00A25C0E" w:rsidP="000A0C33">
                  <w:pPr>
                    <w:spacing w:before="0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</w:p>
                <w:p w14:paraId="0D2F3F83" w14:textId="77777777" w:rsidR="00A25C0E" w:rsidRPr="00B65111" w:rsidRDefault="00A25C0E" w:rsidP="000A0C33">
                  <w:pPr>
                    <w:spacing w:before="0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</w:p>
              </w:tc>
            </w:tr>
            <w:tr w:rsidR="00A25C0E" w:rsidRPr="00B65111" w14:paraId="70AE2CC5" w14:textId="77777777" w:rsidTr="00A25C0E">
              <w:trPr>
                <w:trHeight w:val="40"/>
              </w:trPr>
              <w:tc>
                <w:tcPr>
                  <w:tcW w:w="5000" w:type="pct"/>
                  <w:gridSpan w:val="4"/>
                </w:tcPr>
                <w:p w14:paraId="75E90B7A" w14:textId="6EEA6D27" w:rsidR="00A25C0E" w:rsidRPr="00B65111" w:rsidRDefault="00A25C0E" w:rsidP="001960B2">
                  <w:pPr>
                    <w:pStyle w:val="Heading4"/>
                    <w:spacing w:before="0"/>
                    <w:outlineLvl w:val="3"/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</w:pPr>
                  <w:r w:rsidRPr="00B65111">
                    <w:rPr>
                      <w:rFonts w:cstheme="majorHAnsi"/>
                      <w:color w:val="000000" w:themeColor="text1"/>
                      <w:sz w:val="21"/>
                      <w:szCs w:val="21"/>
                    </w:rPr>
                    <w:t>Signature(s)                                                                                                                                    Date</w:t>
                  </w:r>
                </w:p>
              </w:tc>
            </w:tr>
            <w:bookmarkEnd w:id="0"/>
          </w:tbl>
          <w:tbl>
            <w:tblPr>
              <w:tblW w:w="4628" w:type="pct"/>
              <w:tblInd w:w="277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  <w:tblDescription w:val="Signature block"/>
            </w:tblPr>
            <w:tblGrid>
              <w:gridCol w:w="4820"/>
              <w:gridCol w:w="50"/>
              <w:gridCol w:w="4491"/>
            </w:tblGrid>
            <w:tr w:rsidR="00B65111" w:rsidRPr="00B65111" w14:paraId="68E9A7D7" w14:textId="77777777" w:rsidTr="000A0C33">
              <w:tc>
                <w:tcPr>
                  <w:tcW w:w="4829" w:type="dxa"/>
                  <w:vAlign w:val="bottom"/>
                </w:tcPr>
                <w:p w14:paraId="64F86704" w14:textId="77777777" w:rsidR="004A4C1F" w:rsidRPr="00B65111" w:rsidRDefault="004A4C1F" w:rsidP="000A0C33">
                  <w:pPr>
                    <w:tabs>
                      <w:tab w:val="clear" w:pos="9360"/>
                    </w:tabs>
                    <w:spacing w:before="0" w:after="200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</w:p>
              </w:tc>
              <w:tc>
                <w:tcPr>
                  <w:tcW w:w="50" w:type="dxa"/>
                </w:tcPr>
                <w:p w14:paraId="2895028F" w14:textId="77777777" w:rsidR="004A4C1F" w:rsidRPr="00B65111" w:rsidRDefault="004A4C1F" w:rsidP="004A4C1F">
                  <w:pPr>
                    <w:spacing w:before="0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</w:p>
              </w:tc>
              <w:tc>
                <w:tcPr>
                  <w:tcW w:w="4500" w:type="dxa"/>
                  <w:vAlign w:val="bottom"/>
                </w:tcPr>
                <w:p w14:paraId="778FF652" w14:textId="77777777" w:rsidR="004A4C1F" w:rsidRPr="00B65111" w:rsidRDefault="004A4C1F" w:rsidP="004A4C1F">
                  <w:pPr>
                    <w:spacing w:before="0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</w:p>
              </w:tc>
            </w:tr>
          </w:tbl>
          <w:p w14:paraId="66D8CD47" w14:textId="77777777" w:rsidR="004A4C1F" w:rsidRPr="00B65111" w:rsidRDefault="004A4C1F" w:rsidP="004A4C1F">
            <w:pPr>
              <w:pStyle w:val="Title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</w:p>
        </w:tc>
      </w:tr>
    </w:tbl>
    <w:p w14:paraId="336DD107" w14:textId="77777777" w:rsidR="00FD3146" w:rsidRPr="00B65111" w:rsidRDefault="00FD3146" w:rsidP="00A90394">
      <w:pPr>
        <w:spacing w:before="0" w:after="200"/>
        <w:rPr>
          <w:rFonts w:asciiTheme="majorHAnsi" w:hAnsiTheme="majorHAnsi" w:cstheme="majorHAnsi"/>
          <w:color w:val="000000" w:themeColor="text1"/>
        </w:rPr>
      </w:pPr>
    </w:p>
    <w:sectPr w:rsidR="00FD3146" w:rsidRPr="00B65111" w:rsidSect="00A25C0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49053" w14:textId="77777777" w:rsidR="00283ABF" w:rsidRDefault="00283ABF">
      <w:pPr>
        <w:spacing w:before="0" w:line="240" w:lineRule="auto"/>
      </w:pPr>
      <w:r>
        <w:separator/>
      </w:r>
    </w:p>
  </w:endnote>
  <w:endnote w:type="continuationSeparator" w:id="0">
    <w:p w14:paraId="0226E3CF" w14:textId="77777777" w:rsidR="00283ABF" w:rsidRDefault="00283AB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5988" w14:textId="77777777" w:rsidR="00283ABF" w:rsidRDefault="00283ABF">
      <w:pPr>
        <w:spacing w:before="0" w:line="240" w:lineRule="auto"/>
      </w:pPr>
      <w:r>
        <w:separator/>
      </w:r>
    </w:p>
  </w:footnote>
  <w:footnote w:type="continuationSeparator" w:id="0">
    <w:p w14:paraId="1CC2144D" w14:textId="77777777" w:rsidR="00283ABF" w:rsidRDefault="00283ABF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67"/>
    <w:rsid w:val="000372F3"/>
    <w:rsid w:val="000A0C33"/>
    <w:rsid w:val="000B441C"/>
    <w:rsid w:val="00126E52"/>
    <w:rsid w:val="001960B2"/>
    <w:rsid w:val="00283ABF"/>
    <w:rsid w:val="003A66C0"/>
    <w:rsid w:val="003D6C7D"/>
    <w:rsid w:val="004A4C1F"/>
    <w:rsid w:val="005628B8"/>
    <w:rsid w:val="005755B5"/>
    <w:rsid w:val="005B4D6E"/>
    <w:rsid w:val="00647B0F"/>
    <w:rsid w:val="0068096F"/>
    <w:rsid w:val="0068309E"/>
    <w:rsid w:val="00691F67"/>
    <w:rsid w:val="007B3057"/>
    <w:rsid w:val="00904E71"/>
    <w:rsid w:val="009C6F06"/>
    <w:rsid w:val="00A25C0E"/>
    <w:rsid w:val="00A43F87"/>
    <w:rsid w:val="00A90394"/>
    <w:rsid w:val="00AA4198"/>
    <w:rsid w:val="00AB2683"/>
    <w:rsid w:val="00B045B0"/>
    <w:rsid w:val="00B65111"/>
    <w:rsid w:val="00BD7C21"/>
    <w:rsid w:val="00BE46E8"/>
    <w:rsid w:val="00C0620A"/>
    <w:rsid w:val="00C421E8"/>
    <w:rsid w:val="00CA28B6"/>
    <w:rsid w:val="00E839FD"/>
    <w:rsid w:val="00F84A92"/>
    <w:rsid w:val="00F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B2065F"/>
  <w15:chartTrackingRefBased/>
  <w15:docId w15:val="{D87CA12F-6F77-4C8C-84C2-F17FBF9B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right" w:pos="9360"/>
      </w:tabs>
      <w:spacing w:before="180" w:after="0"/>
    </w:pPr>
    <w:rPr>
      <w:kern w:val="21"/>
      <w:sz w:val="21"/>
      <w:szCs w:val="21"/>
      <w14:ligatures w14:val="standard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40" w:line="240" w:lineRule="auto"/>
      <w:outlineLvl w:val="0"/>
    </w:pPr>
    <w:rPr>
      <w:rFonts w:asciiTheme="majorHAnsi" w:eastAsiaTheme="majorEastAsia" w:hAnsiTheme="majorHAnsi" w:cstheme="majorBidi"/>
      <w:color w:val="E48312" w:themeColor="accent1"/>
      <w:sz w:val="36"/>
      <w:szCs w:val="36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olor w:val="BD582C" w:themeColor="accent2"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865640" w:themeColor="accent3"/>
      <w:sz w:val="28"/>
      <w:szCs w:val="28"/>
    </w:rPr>
  </w:style>
  <w:style w:type="paragraph" w:styleId="Heading4">
    <w:name w:val="heading 4"/>
    <w:basedOn w:val="Normal"/>
    <w:next w:val="Normal"/>
    <w:unhideWhenUsed/>
    <w:qFormat/>
    <w:pPr>
      <w:spacing w:before="100" w:line="240" w:lineRule="auto"/>
      <w:outlineLvl w:val="3"/>
    </w:pPr>
    <w:rPr>
      <w:rFonts w:asciiTheme="majorHAnsi" w:eastAsiaTheme="majorEastAsia" w:hAnsiTheme="majorHAnsi" w:cstheme="majorBidi"/>
      <w:color w:val="9B8357" w:themeColor="accent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nhideWhenUsed/>
    <w:qFormat/>
    <w:pPr>
      <w:spacing w:line="204" w:lineRule="auto"/>
      <w:contextualSpacing/>
      <w:jc w:val="right"/>
    </w:pPr>
    <w:rPr>
      <w:rFonts w:asciiTheme="majorHAnsi" w:eastAsiaTheme="majorEastAsia" w:hAnsiTheme="majorHAnsi" w:cstheme="majorBidi"/>
      <w:color w:val="637052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kern w:val="21"/>
      <w:sz w:val="21"/>
      <w:szCs w:val="21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 w:cstheme="minorBidi"/>
      <w:kern w:val="21"/>
      <w:sz w:val="21"/>
      <w:szCs w:val="21"/>
      <w14:ligatures w14:val="standard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 w:cstheme="minorBidi"/>
      <w:kern w:val="21"/>
      <w:sz w:val="21"/>
      <w:szCs w:val="21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lah01\Downloads\tf03463059.dotx" TargetMode="External"/></Relationships>
</file>

<file path=word/theme/theme1.xml><?xml version="1.0" encoding="utf-8"?>
<a:theme xmlns:a="http://schemas.openxmlformats.org/drawingml/2006/main" name="Donation pledge for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859776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2012-09-24T09:39:01+00:00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1638539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TP103463008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2BFDBF-499A-48B0-8E21-E72EB27ECE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9D607C-FF53-4755-AE6F-9A218DE73CD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A863FAC-9493-4444-A6EE-0FBDA455F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tf03463059.dotx</Template>
  <TotalTime>1357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Pledge Form for Masjid Al-Nur New Project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Al-Laham, Ammar</dc:creator>
  <cp:lastModifiedBy>Mohammed, Nawaz</cp:lastModifiedBy>
  <cp:revision>15</cp:revision>
  <dcterms:created xsi:type="dcterms:W3CDTF">2017-03-16T00:39:00Z</dcterms:created>
  <dcterms:modified xsi:type="dcterms:W3CDTF">2023-05-31T12:40:00Z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2022-11-30T16:44:20Z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a66b3017-d30b-4757-ac3f-02a5e790ad54</vt:lpwstr>
  </property>
  <property fmtid="{D5CDD505-2E9C-101B-9397-08002B2CF9AE}" pid="9" name="MSIP_Label_ea60d57e-af5b-4752-ac57-3e4f28ca11dc_ContentBits">
    <vt:lpwstr>0</vt:lpwstr>
  </property>
</Properties>
</file>