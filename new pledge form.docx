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29" w:type="dxa"/>
        <w:tblInd w:w="-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9"/>
      </w:tblGrid>
      <w:tr w:rsidR="004A4C1F" w:rsidRPr="004A4C1F" w14:paraId="421F41A0" w14:textId="77777777" w:rsidTr="004A4C1F">
        <w:trPr>
          <w:trHeight w:val="5372"/>
        </w:trPr>
        <w:tc>
          <w:tcPr>
            <w:tcW w:w="10329" w:type="dxa"/>
          </w:tcPr>
          <w:p w14:paraId="29C15B9F" w14:textId="77777777" w:rsidR="00340DB1" w:rsidRDefault="00340DB1"/>
          <w:tbl>
            <w:tblPr>
              <w:tblW w:w="4628" w:type="pct"/>
              <w:tblInd w:w="27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Organization title"/>
            </w:tblPr>
            <w:tblGrid>
              <w:gridCol w:w="2247"/>
              <w:gridCol w:w="7114"/>
            </w:tblGrid>
            <w:tr w:rsidR="004A4C1F" w:rsidRPr="004A4C1F" w14:paraId="77A8D117" w14:textId="77777777" w:rsidTr="0079543F">
              <w:tc>
                <w:tcPr>
                  <w:tcW w:w="2247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4AF14C3" w14:textId="77777777" w:rsidR="004A4C1F" w:rsidRPr="004A4C1F" w:rsidRDefault="004A4C1F" w:rsidP="004A4C1F">
                  <w:pPr>
                    <w:spacing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114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2BBC7387" w14:textId="77777777" w:rsidR="004A4C1F" w:rsidRPr="0068096F" w:rsidRDefault="0068096F" w:rsidP="004A4C1F">
                  <w:pPr>
                    <w:pStyle w:val="Heading1"/>
                    <w:spacing w:after="0"/>
                    <w:rPr>
                      <w:b/>
                      <w:sz w:val="28"/>
                      <w:szCs w:val="28"/>
                    </w:rPr>
                  </w:pPr>
                  <w:r w:rsidRPr="000372F3">
                    <w:rPr>
                      <w:b/>
                      <w:noProof/>
                      <w:sz w:val="28"/>
                      <w:szCs w:val="28"/>
                      <w:lang w:eastAsia="en-US"/>
                      <w14:ligatures w14:val="non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1" locked="0" layoutInCell="1" allowOverlap="1" wp14:anchorId="449DEC33" wp14:editId="797B46E0">
                            <wp:simplePos x="0" y="0"/>
                            <wp:positionH relativeFrom="column">
                              <wp:posOffset>3454080</wp:posOffset>
                            </wp:positionH>
                            <wp:positionV relativeFrom="paragraph">
                              <wp:posOffset>-18933</wp:posOffset>
                            </wp:positionV>
                            <wp:extent cx="1353185" cy="759460"/>
                            <wp:effectExtent l="0" t="0" r="0" b="254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353185" cy="7594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8406836" w14:textId="77777777" w:rsidR="0068096F" w:rsidRPr="0068096F" w:rsidRDefault="0068096F" w:rsidP="0068096F">
                                        <w:pPr>
                                          <w:spacing w:line="240" w:lineRule="auto"/>
                                          <w:contextualSpacing/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68096F">
                                          <w:rPr>
                                            <w:b/>
                                            <w:sz w:val="18"/>
                                            <w:szCs w:val="18"/>
                                          </w:rPr>
                                          <w:t>Your donation is tax deductible</w:t>
                                        </w:r>
                                        <w:r>
                                          <w:rPr>
                                            <w:b/>
                                            <w:sz w:val="18"/>
                                            <w:szCs w:val="18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b/>
                                            <w:sz w:val="18"/>
                                            <w:szCs w:val="18"/>
                                          </w:rPr>
                                          <w:br/>
                                        </w:r>
                                        <w:r w:rsidRPr="0068096F">
                                          <w:rPr>
                                            <w:b/>
                                            <w:sz w:val="18"/>
                                            <w:szCs w:val="18"/>
                                          </w:rPr>
                                          <w:t>Tax ID # 27-0562510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49DEC3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271.95pt;margin-top:-1.5pt;width:106.55pt;height:59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" fillcolor="white [3201]" stroked="f" strokeweight=".5pt">
                            <v:textbox>
                              <w:txbxContent>
                                <w:p w14:paraId="08406836" w14:textId="77777777" w:rsidR="0068096F" w:rsidRPr="0068096F" w:rsidRDefault="0068096F" w:rsidP="0068096F">
                                  <w:pPr>
                                    <w:spacing w:line="240" w:lineRule="auto"/>
                                    <w:contextualSpacing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8096F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Your donation is tax deductible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Pr="0068096F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Tax ID # 27-0562510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4A4C1F" w:rsidRPr="000372F3">
                    <w:rPr>
                      <w:b/>
                      <w:sz w:val="28"/>
                      <w:szCs w:val="28"/>
                    </w:rPr>
                    <w:t>Pledge Form for Masjid Al-Nur New project</w:t>
                  </w:r>
                  <w:r w:rsidR="000372F3">
                    <w:rPr>
                      <w:b/>
                      <w:sz w:val="28"/>
                      <w:szCs w:val="28"/>
                    </w:rPr>
                    <w:br/>
                  </w:r>
                  <w:r w:rsidR="000372F3" w:rsidRPr="000372F3">
                    <w:rPr>
                      <w:b/>
                      <w:sz w:val="18"/>
                      <w:szCs w:val="18"/>
                    </w:rPr>
                    <w:t>5247 Simpson ferry Rd, Mechanicsburg, PA, 17055</w:t>
                  </w:r>
                </w:p>
              </w:tc>
            </w:tr>
          </w:tbl>
          <w:p w14:paraId="38F85428" w14:textId="77777777" w:rsidR="00340DB1" w:rsidRDefault="00340DB1" w:rsidP="004A4C1F">
            <w:pPr>
              <w:pStyle w:val="Heading3"/>
              <w:rPr>
                <w:sz w:val="16"/>
                <w:szCs w:val="16"/>
              </w:rPr>
            </w:pPr>
          </w:p>
          <w:p w14:paraId="226A5166" w14:textId="485D28F0" w:rsidR="004A4C1F" w:rsidRPr="004A4C1F" w:rsidRDefault="004A4C1F" w:rsidP="004A4C1F">
            <w:pPr>
              <w:pStyle w:val="Heading3"/>
              <w:rPr>
                <w:sz w:val="16"/>
                <w:szCs w:val="16"/>
              </w:rPr>
            </w:pPr>
            <w:r w:rsidRPr="004A4C1F">
              <w:rPr>
                <w:sz w:val="16"/>
                <w:szCs w:val="16"/>
              </w:rPr>
              <w:t>Donor Information:</w:t>
            </w:r>
          </w:p>
          <w:tbl>
            <w:tblPr>
              <w:tblW w:w="4628" w:type="pct"/>
              <w:tblInd w:w="277" w:type="dxa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  <w:tblDescription w:val="Donor information"/>
            </w:tblPr>
            <w:tblGrid>
              <w:gridCol w:w="2162"/>
              <w:gridCol w:w="7199"/>
            </w:tblGrid>
            <w:tr w:rsidR="004A4C1F" w:rsidRPr="004A4C1F" w14:paraId="00FB6EDB" w14:textId="77777777" w:rsidTr="000372F3">
              <w:tc>
                <w:tcPr>
                  <w:tcW w:w="2162" w:type="dxa"/>
                  <w:vAlign w:val="bottom"/>
                </w:tcPr>
                <w:p w14:paraId="63C17B36" w14:textId="77777777" w:rsidR="004A4C1F" w:rsidRPr="004A4C1F" w:rsidRDefault="004A4C1F" w:rsidP="004A4C1F">
                  <w:pPr>
                    <w:pStyle w:val="Heading4"/>
                    <w:rPr>
                      <w:sz w:val="16"/>
                      <w:szCs w:val="16"/>
                    </w:rPr>
                  </w:pPr>
                  <w:r w:rsidRPr="004A4C1F">
                    <w:rPr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7199" w:type="dxa"/>
                  <w:tcBorders>
                    <w:bottom w:val="single" w:sz="4" w:space="0" w:color="736141" w:themeColor="accent4" w:themeShade="BF"/>
                  </w:tcBorders>
                  <w:vAlign w:val="bottom"/>
                </w:tcPr>
                <w:p w14:paraId="10A0B98F" w14:textId="77777777" w:rsidR="004A4C1F" w:rsidRPr="004A4C1F" w:rsidRDefault="004A4C1F" w:rsidP="004A4C1F">
                  <w:pPr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="004A4C1F" w:rsidRPr="004A4C1F" w14:paraId="41A0414C" w14:textId="77777777" w:rsidTr="000372F3">
              <w:tc>
                <w:tcPr>
                  <w:tcW w:w="2162" w:type="dxa"/>
                  <w:vAlign w:val="bottom"/>
                </w:tcPr>
                <w:p w14:paraId="48D87B1C" w14:textId="77777777" w:rsidR="004A4C1F" w:rsidRPr="004A4C1F" w:rsidRDefault="004A4C1F" w:rsidP="004A4C1F">
                  <w:pPr>
                    <w:pStyle w:val="Heading4"/>
                    <w:rPr>
                      <w:sz w:val="16"/>
                      <w:szCs w:val="16"/>
                    </w:rPr>
                  </w:pPr>
                  <w:r w:rsidRPr="004A4C1F">
                    <w:rPr>
                      <w:sz w:val="16"/>
                      <w:szCs w:val="16"/>
                    </w:rPr>
                    <w:t>Billing address</w:t>
                  </w:r>
                </w:p>
              </w:tc>
              <w:tc>
                <w:tcPr>
                  <w:tcW w:w="7199" w:type="dxa"/>
                  <w:tcBorders>
                    <w:top w:val="single" w:sz="4" w:space="0" w:color="736141" w:themeColor="accent4" w:themeShade="BF"/>
                    <w:bottom w:val="single" w:sz="4" w:space="0" w:color="736141" w:themeColor="accent4" w:themeShade="BF"/>
                  </w:tcBorders>
                  <w:vAlign w:val="bottom"/>
                </w:tcPr>
                <w:p w14:paraId="33F7B9D0" w14:textId="77777777" w:rsidR="004A4C1F" w:rsidRPr="004A4C1F" w:rsidRDefault="004A4C1F" w:rsidP="004A4C1F">
                  <w:pPr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="004A4C1F" w:rsidRPr="004A4C1F" w14:paraId="7240AA43" w14:textId="77777777" w:rsidTr="000372F3">
              <w:tc>
                <w:tcPr>
                  <w:tcW w:w="2162" w:type="dxa"/>
                  <w:vAlign w:val="bottom"/>
                </w:tcPr>
                <w:p w14:paraId="3BF5C731" w14:textId="77777777" w:rsidR="004A4C1F" w:rsidRPr="004A4C1F" w:rsidRDefault="0068096F" w:rsidP="004A4C1F">
                  <w:pPr>
                    <w:pStyle w:val="Heading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City, State,</w:t>
                  </w:r>
                  <w:r w:rsidRPr="004A4C1F">
                    <w:rPr>
                      <w:sz w:val="16"/>
                      <w:szCs w:val="16"/>
                    </w:rPr>
                    <w:t xml:space="preserve"> Zip</w:t>
                  </w:r>
                  <w:r w:rsidR="004A4C1F" w:rsidRPr="004A4C1F">
                    <w:rPr>
                      <w:sz w:val="16"/>
                      <w:szCs w:val="16"/>
                    </w:rPr>
                    <w:t xml:space="preserve"> Code</w:t>
                  </w:r>
                </w:p>
              </w:tc>
              <w:tc>
                <w:tcPr>
                  <w:tcW w:w="7199" w:type="dxa"/>
                  <w:tcBorders>
                    <w:top w:val="single" w:sz="4" w:space="0" w:color="736141" w:themeColor="accent4" w:themeShade="BF"/>
                    <w:bottom w:val="single" w:sz="4" w:space="0" w:color="736141" w:themeColor="accent4" w:themeShade="BF"/>
                  </w:tcBorders>
                  <w:vAlign w:val="bottom"/>
                </w:tcPr>
                <w:p w14:paraId="5EE780AF" w14:textId="77777777" w:rsidR="004A4C1F" w:rsidRPr="004A4C1F" w:rsidRDefault="004A4C1F" w:rsidP="004A4C1F">
                  <w:pPr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="004A4C1F" w:rsidRPr="004A4C1F" w14:paraId="6AE75A62" w14:textId="77777777" w:rsidTr="000372F3">
              <w:tc>
                <w:tcPr>
                  <w:tcW w:w="2162" w:type="dxa"/>
                  <w:vAlign w:val="bottom"/>
                </w:tcPr>
                <w:p w14:paraId="35D0D3BC" w14:textId="77777777" w:rsidR="004A4C1F" w:rsidRPr="004A4C1F" w:rsidRDefault="004A4C1F" w:rsidP="004A4C1F">
                  <w:pPr>
                    <w:pStyle w:val="Heading4"/>
                    <w:rPr>
                      <w:sz w:val="16"/>
                      <w:szCs w:val="16"/>
                    </w:rPr>
                  </w:pPr>
                  <w:r w:rsidRPr="004A4C1F">
                    <w:rPr>
                      <w:sz w:val="16"/>
                      <w:szCs w:val="16"/>
                    </w:rPr>
                    <w:t xml:space="preserve">Phone </w:t>
                  </w:r>
                  <w:r w:rsidR="000372F3">
                    <w:rPr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7199" w:type="dxa"/>
                  <w:tcBorders>
                    <w:top w:val="single" w:sz="4" w:space="0" w:color="736141" w:themeColor="accent4" w:themeShade="BF"/>
                    <w:bottom w:val="single" w:sz="4" w:space="0" w:color="736141" w:themeColor="accent4" w:themeShade="BF"/>
                  </w:tcBorders>
                  <w:vAlign w:val="bottom"/>
                </w:tcPr>
                <w:p w14:paraId="2757B5D4" w14:textId="77777777" w:rsidR="004A4C1F" w:rsidRPr="004A4C1F" w:rsidRDefault="004A4C1F" w:rsidP="004A4C1F">
                  <w:pPr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8834FAC" w14:textId="77777777" w:rsidR="004A4C1F" w:rsidRPr="004A4C1F" w:rsidRDefault="004A4C1F" w:rsidP="004A4C1F">
            <w:pPr>
              <w:pStyle w:val="Heading3"/>
              <w:ind w:left="277"/>
              <w:rPr>
                <w:sz w:val="16"/>
                <w:szCs w:val="16"/>
              </w:rPr>
            </w:pPr>
            <w:r w:rsidRPr="004A4C1F">
              <w:rPr>
                <w:sz w:val="16"/>
                <w:szCs w:val="16"/>
              </w:rPr>
              <w:t>Pledge Information</w:t>
            </w:r>
          </w:p>
          <w:p w14:paraId="70944CE0" w14:textId="77777777" w:rsidR="004A4C1F" w:rsidRPr="004A4C1F" w:rsidRDefault="004A4C1F" w:rsidP="004A4C1F">
            <w:pPr>
              <w:ind w:left="277"/>
              <w:rPr>
                <w:sz w:val="16"/>
                <w:szCs w:val="16"/>
              </w:rPr>
            </w:pPr>
            <w:r w:rsidRPr="004A4C1F">
              <w:rPr>
                <w:sz w:val="16"/>
                <w:szCs w:val="16"/>
              </w:rPr>
              <w:t xml:space="preserve">I pledge a total of $____________________ to be paid: </w:t>
            </w:r>
            <w:sdt>
              <w:sdtPr>
                <w:rPr>
                  <w:sz w:val="16"/>
                  <w:szCs w:val="16"/>
                </w:rPr>
                <w:id w:val="-188431836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A4C1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4A4C1F">
              <w:rPr>
                <w:sz w:val="16"/>
                <w:szCs w:val="16"/>
              </w:rPr>
              <w:t xml:space="preserve">once Now  </w:t>
            </w:r>
            <w:sdt>
              <w:sdtPr>
                <w:rPr>
                  <w:sz w:val="16"/>
                  <w:szCs w:val="16"/>
                </w:rPr>
                <w:id w:val="161354633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A4C1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4A4C1F">
              <w:rPr>
                <w:sz w:val="16"/>
                <w:szCs w:val="16"/>
              </w:rPr>
              <w:t xml:space="preserve">monthly </w:t>
            </w:r>
            <w:r w:rsidR="0068096F" w:rsidRPr="004A4C1F">
              <w:rPr>
                <w:sz w:val="16"/>
                <w:szCs w:val="16"/>
              </w:rPr>
              <w:t>u</w:t>
            </w:r>
            <w:r w:rsidR="0068096F">
              <w:rPr>
                <w:sz w:val="16"/>
                <w:szCs w:val="16"/>
              </w:rPr>
              <w:t>n</w:t>
            </w:r>
            <w:r w:rsidR="0068096F" w:rsidRPr="004A4C1F">
              <w:rPr>
                <w:sz w:val="16"/>
                <w:szCs w:val="16"/>
              </w:rPr>
              <w:t>til: _</w:t>
            </w:r>
            <w:r w:rsidRPr="004A4C1F">
              <w:rPr>
                <w:sz w:val="16"/>
                <w:szCs w:val="16"/>
              </w:rPr>
              <w:t>____________________</w:t>
            </w:r>
          </w:p>
          <w:p w14:paraId="045633F3" w14:textId="6F103F20" w:rsidR="004A4C1F" w:rsidRDefault="004A4C1F" w:rsidP="004A4C1F">
            <w:pPr>
              <w:ind w:left="277"/>
              <w:rPr>
                <w:sz w:val="16"/>
                <w:szCs w:val="16"/>
              </w:rPr>
            </w:pPr>
            <w:r w:rsidRPr="004A4C1F">
              <w:rPr>
                <w:sz w:val="16"/>
                <w:szCs w:val="16"/>
              </w:rPr>
              <w:t xml:space="preserve">I plan to make this contribution in the form of:  </w:t>
            </w:r>
            <w:sdt>
              <w:sdtPr>
                <w:rPr>
                  <w:sz w:val="16"/>
                  <w:szCs w:val="16"/>
                </w:rPr>
                <w:id w:val="-60087149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A4C1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4A4C1F">
              <w:rPr>
                <w:sz w:val="16"/>
                <w:szCs w:val="16"/>
              </w:rPr>
              <w:t xml:space="preserve">cash </w:t>
            </w:r>
            <w:sdt>
              <w:sdtPr>
                <w:rPr>
                  <w:sz w:val="16"/>
                  <w:szCs w:val="16"/>
                </w:rPr>
                <w:id w:val="-190798912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A4C1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4A4C1F">
              <w:rPr>
                <w:sz w:val="16"/>
                <w:szCs w:val="16"/>
              </w:rPr>
              <w:t>check</w:t>
            </w:r>
            <w:r w:rsidR="0068096F">
              <w:rPr>
                <w:sz w:val="16"/>
                <w:szCs w:val="16"/>
              </w:rPr>
              <w:t xml:space="preserve"> p</w:t>
            </w:r>
            <w:r w:rsidRPr="004A4C1F">
              <w:rPr>
                <w:sz w:val="16"/>
                <w:szCs w:val="16"/>
              </w:rPr>
              <w:t>ayable to Masjid Al-Nur</w:t>
            </w:r>
          </w:p>
          <w:p w14:paraId="5D52B100" w14:textId="77777777" w:rsidR="00340DB1" w:rsidRDefault="00340DB1" w:rsidP="004A4C1F">
            <w:pPr>
              <w:ind w:left="277"/>
              <w:rPr>
                <w:sz w:val="16"/>
                <w:szCs w:val="16"/>
              </w:rPr>
            </w:pPr>
          </w:p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ignature block"/>
            </w:tblPr>
            <w:tblGrid>
              <w:gridCol w:w="1222"/>
              <w:gridCol w:w="6234"/>
              <w:gridCol w:w="2647"/>
            </w:tblGrid>
            <w:tr w:rsidR="003A66C0" w14:paraId="58CA60E0" w14:textId="77777777" w:rsidTr="005B4D6E">
              <w:tc>
                <w:tcPr>
                  <w:tcW w:w="3689" w:type="pct"/>
                  <w:gridSpan w:val="2"/>
                </w:tcPr>
                <w:bookmarkStart w:id="0" w:name="_Hlk9984555"/>
                <w:p w14:paraId="7A13AD71" w14:textId="77777777" w:rsidR="003A66C0" w:rsidRDefault="006F7959" w:rsidP="000A0C33">
                  <w:pPr>
                    <w:spacing w:before="0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661987741"/>
                      <w15:appearance w15:val="hidden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A66C0" w:rsidRPr="004A4C1F">
                        <w:rPr>
                          <w:rFonts w:ascii="MS Gothic" w:eastAsia="MS Gothic" w:hAnsi="MS Gothic" w:hint="eastAsia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3A66C0" w:rsidRPr="004A4C1F">
                    <w:rPr>
                      <w:sz w:val="16"/>
                      <w:szCs w:val="16"/>
                    </w:rPr>
                    <w:t>Automatic withdrawal</w:t>
                  </w:r>
                </w:p>
              </w:tc>
              <w:tc>
                <w:tcPr>
                  <w:tcW w:w="1311" w:type="pct"/>
                  <w:vMerge w:val="restart"/>
                </w:tcPr>
                <w:p w14:paraId="5FF1C2C8" w14:textId="77777777" w:rsidR="003A66C0" w:rsidRPr="003A66C0" w:rsidRDefault="003A66C0" w:rsidP="003A66C0">
                  <w:pPr>
                    <w:spacing w:before="100"/>
                    <w:jc w:val="both"/>
                    <w:rPr>
                      <w:sz w:val="18"/>
                      <w:szCs w:val="24"/>
                    </w:rPr>
                  </w:pPr>
                  <w:r w:rsidRPr="003A66C0">
                    <w:rPr>
                      <w:noProof/>
                      <w:sz w:val="7"/>
                      <w:szCs w:val="7"/>
                    </w:rPr>
                    <w:drawing>
                      <wp:anchor distT="0" distB="0" distL="114300" distR="114300" simplePos="0" relativeHeight="251662336" behindDoc="0" locked="0" layoutInCell="1" allowOverlap="1" wp14:anchorId="095B043A" wp14:editId="03BDDA80">
                        <wp:simplePos x="0" y="0"/>
                        <wp:positionH relativeFrom="column">
                          <wp:posOffset>58</wp:posOffset>
                        </wp:positionH>
                        <wp:positionV relativeFrom="paragraph">
                          <wp:posOffset>60036</wp:posOffset>
                        </wp:positionV>
                        <wp:extent cx="809625" cy="809625"/>
                        <wp:effectExtent l="0" t="0" r="9525" b="9525"/>
                        <wp:wrapSquare wrapText="bothSides"/>
                        <wp:docPr id="1" name="Picture 1" descr="A close up of a logo&#10;&#10;Description generated with high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QR Code Masjid Al Noor Donation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9625" cy="809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3A66C0">
                    <w:rPr>
                      <w:color w:val="253858"/>
                      <w:sz w:val="16"/>
                      <w:szCs w:val="16"/>
                    </w:rPr>
                    <w:t xml:space="preserve">Donating to the Masjid is easy, </w:t>
                  </w:r>
                  <w:proofErr w:type="spellStart"/>
                  <w:r w:rsidRPr="003A66C0">
                    <w:rPr>
                      <w:color w:val="253858"/>
                      <w:sz w:val="16"/>
                      <w:szCs w:val="16"/>
                    </w:rPr>
                    <w:t>Alhamdhulillah</w:t>
                  </w:r>
                  <w:proofErr w:type="spellEnd"/>
                  <w:r w:rsidRPr="003A66C0">
                    <w:rPr>
                      <w:color w:val="253858"/>
                      <w:sz w:val="16"/>
                      <w:szCs w:val="16"/>
                    </w:rPr>
                    <w:t xml:space="preserve">. Scan the QR code above and you will be taken to a secured PayPal website where you can finish donating to the Masjid </w:t>
                  </w:r>
                  <w:proofErr w:type="spellStart"/>
                  <w:r w:rsidRPr="003A66C0">
                    <w:rPr>
                      <w:color w:val="253858"/>
                      <w:sz w:val="16"/>
                      <w:szCs w:val="16"/>
                    </w:rPr>
                    <w:t>insha'Allah</w:t>
                  </w:r>
                  <w:proofErr w:type="spellEnd"/>
                  <w:r w:rsidRPr="003A66C0">
                    <w:rPr>
                      <w:color w:val="253858"/>
                      <w:sz w:val="16"/>
                      <w:szCs w:val="16"/>
                    </w:rPr>
                    <w:t xml:space="preserve">. Your transaction is secure with PayPal and </w:t>
                  </w:r>
                  <w:r w:rsidR="005B4D6E">
                    <w:rPr>
                      <w:color w:val="253858"/>
                      <w:sz w:val="16"/>
                      <w:szCs w:val="16"/>
                    </w:rPr>
                    <w:t>any</w:t>
                  </w:r>
                  <w:r w:rsidRPr="003A66C0">
                    <w:rPr>
                      <w:color w:val="253858"/>
                      <w:sz w:val="16"/>
                      <w:szCs w:val="16"/>
                    </w:rPr>
                    <w:t xml:space="preserve"> information you enter on the PayPal website is </w:t>
                  </w:r>
                  <w:r w:rsidR="005B4D6E">
                    <w:rPr>
                      <w:color w:val="253858"/>
                      <w:sz w:val="16"/>
                      <w:szCs w:val="16"/>
                    </w:rPr>
                    <w:t xml:space="preserve">not </w:t>
                  </w:r>
                  <w:r w:rsidRPr="003A66C0">
                    <w:rPr>
                      <w:color w:val="253858"/>
                      <w:sz w:val="16"/>
                      <w:szCs w:val="16"/>
                    </w:rPr>
                    <w:t>known to us.</w:t>
                  </w:r>
                </w:p>
              </w:tc>
            </w:tr>
            <w:tr w:rsidR="003A66C0" w14:paraId="4488AFC0" w14:textId="77777777" w:rsidTr="005B4D6E">
              <w:tc>
                <w:tcPr>
                  <w:tcW w:w="605" w:type="pct"/>
                </w:tcPr>
                <w:p w14:paraId="66F352A1" w14:textId="77777777" w:rsidR="003A66C0" w:rsidRPr="003A66C0" w:rsidRDefault="003A66C0" w:rsidP="003A66C0">
                  <w:pPr>
                    <w:pStyle w:val="Heading4"/>
                    <w:outlineLvl w:val="3"/>
                    <w:rPr>
                      <w:sz w:val="16"/>
                      <w:szCs w:val="16"/>
                    </w:rPr>
                  </w:pPr>
                  <w:r w:rsidRPr="003A66C0">
                    <w:rPr>
                      <w:sz w:val="16"/>
                      <w:szCs w:val="16"/>
                    </w:rPr>
                    <w:t>Bank Name</w:t>
                  </w:r>
                </w:p>
              </w:tc>
              <w:tc>
                <w:tcPr>
                  <w:tcW w:w="3085" w:type="pct"/>
                </w:tcPr>
                <w:p w14:paraId="1FB5E1DA" w14:textId="77777777" w:rsidR="003A66C0" w:rsidRPr="004A4C1F" w:rsidRDefault="003A66C0" w:rsidP="003A66C0">
                  <w:pPr>
                    <w:spacing w:before="100"/>
                    <w:rPr>
                      <w:rFonts w:ascii="MS Gothic" w:eastAsia="MS Gothic" w:hAnsi="MS Gothic"/>
                      <w:sz w:val="16"/>
                      <w:szCs w:val="16"/>
                    </w:rPr>
                  </w:pPr>
                </w:p>
              </w:tc>
              <w:tc>
                <w:tcPr>
                  <w:tcW w:w="1311" w:type="pct"/>
                  <w:vMerge/>
                </w:tcPr>
                <w:p w14:paraId="1FA6293C" w14:textId="77777777" w:rsidR="003A66C0" w:rsidRPr="000A0C33" w:rsidRDefault="003A66C0" w:rsidP="003A66C0">
                  <w:pPr>
                    <w:spacing w:before="100"/>
                    <w:rPr>
                      <w:sz w:val="32"/>
                      <w:szCs w:val="38"/>
                    </w:rPr>
                  </w:pPr>
                </w:p>
              </w:tc>
            </w:tr>
            <w:tr w:rsidR="003A66C0" w14:paraId="51AB314E" w14:textId="77777777" w:rsidTr="005B4D6E">
              <w:tc>
                <w:tcPr>
                  <w:tcW w:w="605" w:type="pct"/>
                </w:tcPr>
                <w:p w14:paraId="4ACB2121" w14:textId="77777777" w:rsidR="003A66C0" w:rsidRPr="003A66C0" w:rsidRDefault="003A66C0" w:rsidP="003A66C0">
                  <w:pPr>
                    <w:pStyle w:val="Heading4"/>
                    <w:outlineLvl w:val="3"/>
                    <w:rPr>
                      <w:sz w:val="16"/>
                      <w:szCs w:val="16"/>
                    </w:rPr>
                  </w:pPr>
                  <w:r w:rsidRPr="003A66C0">
                    <w:rPr>
                      <w:sz w:val="16"/>
                      <w:szCs w:val="16"/>
                    </w:rPr>
                    <w:t>Account Number</w:t>
                  </w:r>
                </w:p>
              </w:tc>
              <w:tc>
                <w:tcPr>
                  <w:tcW w:w="3085" w:type="pct"/>
                </w:tcPr>
                <w:p w14:paraId="6DC2DAA8" w14:textId="77777777" w:rsidR="003A66C0" w:rsidRPr="004A4C1F" w:rsidRDefault="003A66C0" w:rsidP="003A66C0">
                  <w:pPr>
                    <w:spacing w:before="100"/>
                    <w:rPr>
                      <w:rFonts w:ascii="MS Gothic" w:eastAsia="MS Gothic" w:hAnsi="MS Gothic"/>
                      <w:sz w:val="16"/>
                      <w:szCs w:val="16"/>
                    </w:rPr>
                  </w:pPr>
                </w:p>
              </w:tc>
              <w:tc>
                <w:tcPr>
                  <w:tcW w:w="1311" w:type="pct"/>
                  <w:vMerge/>
                </w:tcPr>
                <w:p w14:paraId="674B5FE8" w14:textId="77777777" w:rsidR="003A66C0" w:rsidRDefault="003A66C0" w:rsidP="003A66C0">
                  <w:pPr>
                    <w:spacing w:before="100"/>
                    <w:rPr>
                      <w:sz w:val="16"/>
                      <w:szCs w:val="16"/>
                    </w:rPr>
                  </w:pPr>
                </w:p>
              </w:tc>
            </w:tr>
            <w:tr w:rsidR="003A66C0" w14:paraId="5A7389B5" w14:textId="77777777" w:rsidTr="005B4D6E">
              <w:tc>
                <w:tcPr>
                  <w:tcW w:w="605" w:type="pct"/>
                </w:tcPr>
                <w:p w14:paraId="2F8F5800" w14:textId="77777777" w:rsidR="003A66C0" w:rsidRPr="003A66C0" w:rsidRDefault="003A66C0" w:rsidP="003A66C0">
                  <w:pPr>
                    <w:pStyle w:val="Heading4"/>
                    <w:outlineLvl w:val="3"/>
                    <w:rPr>
                      <w:sz w:val="16"/>
                      <w:szCs w:val="16"/>
                    </w:rPr>
                  </w:pPr>
                  <w:r w:rsidRPr="003A66C0">
                    <w:rPr>
                      <w:sz w:val="16"/>
                      <w:szCs w:val="16"/>
                    </w:rPr>
                    <w:t>Routing Number</w:t>
                  </w:r>
                </w:p>
              </w:tc>
              <w:tc>
                <w:tcPr>
                  <w:tcW w:w="3085" w:type="pct"/>
                </w:tcPr>
                <w:p w14:paraId="292FC999" w14:textId="77777777" w:rsidR="003A66C0" w:rsidRPr="004A4C1F" w:rsidRDefault="003A66C0" w:rsidP="003A66C0">
                  <w:pPr>
                    <w:spacing w:before="100"/>
                    <w:rPr>
                      <w:rFonts w:ascii="MS Gothic" w:eastAsia="MS Gothic" w:hAnsi="MS Gothic"/>
                      <w:sz w:val="16"/>
                      <w:szCs w:val="16"/>
                    </w:rPr>
                  </w:pPr>
                </w:p>
              </w:tc>
              <w:tc>
                <w:tcPr>
                  <w:tcW w:w="1311" w:type="pct"/>
                  <w:vMerge/>
                </w:tcPr>
                <w:p w14:paraId="2955C501" w14:textId="77777777" w:rsidR="003A66C0" w:rsidRDefault="003A66C0" w:rsidP="003A66C0">
                  <w:pPr>
                    <w:spacing w:before="100"/>
                    <w:rPr>
                      <w:sz w:val="16"/>
                      <w:szCs w:val="16"/>
                    </w:rPr>
                  </w:pPr>
                </w:p>
              </w:tc>
            </w:tr>
            <w:tr w:rsidR="003A66C0" w14:paraId="01C5A541" w14:textId="77777777" w:rsidTr="00340DB1">
              <w:trPr>
                <w:trHeight w:val="431"/>
              </w:trPr>
              <w:tc>
                <w:tcPr>
                  <w:tcW w:w="605" w:type="pct"/>
                </w:tcPr>
                <w:p w14:paraId="1D76D67F" w14:textId="77777777" w:rsidR="003A66C0" w:rsidRPr="004A4C1F" w:rsidRDefault="003A66C0" w:rsidP="000A0C33">
                  <w:pPr>
                    <w:spacing w:before="0"/>
                    <w:rPr>
                      <w:sz w:val="16"/>
                      <w:szCs w:val="16"/>
                    </w:rPr>
                  </w:pPr>
                  <w:r w:rsidRPr="004A4C1F">
                    <w:rPr>
                      <w:sz w:val="16"/>
                      <w:szCs w:val="16"/>
                    </w:rPr>
                    <w:t>Effective date</w:t>
                  </w:r>
                </w:p>
              </w:tc>
              <w:tc>
                <w:tcPr>
                  <w:tcW w:w="3085" w:type="pct"/>
                </w:tcPr>
                <w:p w14:paraId="730F95A2" w14:textId="77777777" w:rsidR="003A66C0" w:rsidRPr="004A4C1F" w:rsidRDefault="003A66C0" w:rsidP="000A0C33">
                  <w:pPr>
                    <w:spacing w:before="0"/>
                    <w:rPr>
                      <w:rFonts w:ascii="MS Gothic" w:eastAsia="MS Gothic" w:hAnsi="MS Gothic"/>
                      <w:sz w:val="16"/>
                      <w:szCs w:val="16"/>
                    </w:rPr>
                  </w:pPr>
                </w:p>
              </w:tc>
              <w:tc>
                <w:tcPr>
                  <w:tcW w:w="1311" w:type="pct"/>
                  <w:vMerge/>
                </w:tcPr>
                <w:p w14:paraId="37EC5D57" w14:textId="77777777" w:rsidR="003A66C0" w:rsidRDefault="003A66C0" w:rsidP="000A0C33">
                  <w:pPr>
                    <w:spacing w:before="0"/>
                    <w:rPr>
                      <w:sz w:val="16"/>
                      <w:szCs w:val="16"/>
                    </w:rPr>
                  </w:pPr>
                </w:p>
              </w:tc>
            </w:tr>
            <w:tr w:rsidR="003A66C0" w14:paraId="30339ECD" w14:textId="77777777" w:rsidTr="005B4D6E">
              <w:trPr>
                <w:trHeight w:val="525"/>
              </w:trPr>
              <w:tc>
                <w:tcPr>
                  <w:tcW w:w="3689" w:type="pct"/>
                  <w:gridSpan w:val="2"/>
                </w:tcPr>
                <w:p w14:paraId="16616F81" w14:textId="77777777" w:rsidR="003A66C0" w:rsidRDefault="003A66C0" w:rsidP="000A0C33">
                  <w:pPr>
                    <w:spacing w:before="0"/>
                    <w:rPr>
                      <w:sz w:val="16"/>
                      <w:szCs w:val="16"/>
                    </w:rPr>
                  </w:pPr>
                </w:p>
                <w:p w14:paraId="32FF66E2" w14:textId="77777777" w:rsidR="003A66C0" w:rsidRDefault="003A66C0" w:rsidP="000A0C33">
                  <w:pPr>
                    <w:spacing w:before="0"/>
                    <w:rPr>
                      <w:sz w:val="16"/>
                      <w:szCs w:val="16"/>
                    </w:rPr>
                  </w:pPr>
                </w:p>
                <w:p w14:paraId="0B1AAD5E" w14:textId="77777777" w:rsidR="003A66C0" w:rsidRDefault="003A66C0" w:rsidP="000A0C33">
                  <w:pPr>
                    <w:spacing w:before="0"/>
                    <w:rPr>
                      <w:sz w:val="16"/>
                      <w:szCs w:val="16"/>
                    </w:rPr>
                  </w:pPr>
                </w:p>
                <w:p w14:paraId="1979AAA5" w14:textId="77777777" w:rsidR="003A66C0" w:rsidRPr="000A0C33" w:rsidRDefault="003A66C0" w:rsidP="000A0C33">
                  <w:pPr>
                    <w:spacing w:before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11" w:type="pct"/>
                  <w:vMerge/>
                </w:tcPr>
                <w:p w14:paraId="6B9437F5" w14:textId="77777777" w:rsidR="003A66C0" w:rsidRDefault="003A66C0" w:rsidP="000A0C33">
                  <w:pPr>
                    <w:spacing w:before="0"/>
                    <w:rPr>
                      <w:sz w:val="16"/>
                      <w:szCs w:val="16"/>
                    </w:rPr>
                  </w:pPr>
                </w:p>
              </w:tc>
            </w:tr>
            <w:tr w:rsidR="003A66C0" w14:paraId="31E2FA1F" w14:textId="77777777" w:rsidTr="005B4D6E">
              <w:trPr>
                <w:trHeight w:val="40"/>
              </w:trPr>
              <w:tc>
                <w:tcPr>
                  <w:tcW w:w="3689" w:type="pct"/>
                  <w:gridSpan w:val="2"/>
                </w:tcPr>
                <w:p w14:paraId="475FEE6C" w14:textId="77777777" w:rsidR="003A66C0" w:rsidRDefault="003A66C0" w:rsidP="001960B2">
                  <w:pPr>
                    <w:pStyle w:val="Heading4"/>
                    <w:spacing w:before="0"/>
                    <w:outlineLvl w:val="3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Signature(</w:t>
                  </w:r>
                  <w:proofErr w:type="gramStart"/>
                  <w:r>
                    <w:rPr>
                      <w:sz w:val="16"/>
                      <w:szCs w:val="16"/>
                    </w:rPr>
                    <w:t xml:space="preserve">s)   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                                                                                                                                 Date</w:t>
                  </w:r>
                </w:p>
              </w:tc>
              <w:tc>
                <w:tcPr>
                  <w:tcW w:w="1311" w:type="pct"/>
                  <w:vMerge/>
                </w:tcPr>
                <w:p w14:paraId="464A77CE" w14:textId="77777777" w:rsidR="003A66C0" w:rsidRDefault="003A66C0" w:rsidP="001960B2">
                  <w:pPr>
                    <w:spacing w:before="0"/>
                    <w:rPr>
                      <w:sz w:val="16"/>
                      <w:szCs w:val="16"/>
                    </w:rPr>
                  </w:pPr>
                </w:p>
              </w:tc>
            </w:tr>
            <w:bookmarkEnd w:id="0"/>
          </w:tbl>
          <w:tbl>
            <w:tblPr>
              <w:tblW w:w="4628" w:type="pct"/>
              <w:tblInd w:w="277" w:type="dxa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  <w:tblDescription w:val="Signature block"/>
            </w:tblPr>
            <w:tblGrid>
              <w:gridCol w:w="4820"/>
              <w:gridCol w:w="50"/>
              <w:gridCol w:w="4491"/>
            </w:tblGrid>
            <w:tr w:rsidR="004A4C1F" w:rsidRPr="004A4C1F" w14:paraId="68D3138A" w14:textId="77777777" w:rsidTr="000A0C33">
              <w:tc>
                <w:tcPr>
                  <w:tcW w:w="4829" w:type="dxa"/>
                  <w:vAlign w:val="bottom"/>
                </w:tcPr>
                <w:p w14:paraId="6BA23A65" w14:textId="77777777" w:rsidR="004A4C1F" w:rsidRPr="004A4C1F" w:rsidRDefault="004A4C1F" w:rsidP="000A0C33">
                  <w:pPr>
                    <w:tabs>
                      <w:tab w:val="clear" w:pos="9360"/>
                    </w:tabs>
                    <w:spacing w:before="0" w:after="2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" w:type="dxa"/>
                </w:tcPr>
                <w:p w14:paraId="49A72B4D" w14:textId="77777777" w:rsidR="004A4C1F" w:rsidRPr="004A4C1F" w:rsidRDefault="004A4C1F" w:rsidP="004A4C1F">
                  <w:pPr>
                    <w:spacing w:before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500" w:type="dxa"/>
                  <w:vAlign w:val="bottom"/>
                </w:tcPr>
                <w:p w14:paraId="2D35177E" w14:textId="77777777" w:rsidR="004A4C1F" w:rsidRPr="004A4C1F" w:rsidRDefault="004A4C1F" w:rsidP="004A4C1F">
                  <w:pPr>
                    <w:spacing w:before="0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4A17C03" w14:textId="77777777" w:rsidR="004A4C1F" w:rsidRPr="004A4C1F" w:rsidRDefault="004A4C1F" w:rsidP="004A4C1F">
            <w:pPr>
              <w:pStyle w:val="Title"/>
              <w:jc w:val="both"/>
              <w:rPr>
                <w:sz w:val="16"/>
                <w:szCs w:val="16"/>
              </w:rPr>
            </w:pPr>
          </w:p>
        </w:tc>
      </w:tr>
    </w:tbl>
    <w:p w14:paraId="64C3BFB2" w14:textId="77777777" w:rsidR="00FD3146" w:rsidRPr="004A4C1F" w:rsidRDefault="00FD3146" w:rsidP="00A90394">
      <w:pPr>
        <w:spacing w:before="0" w:after="200"/>
        <w:rPr>
          <w:sz w:val="16"/>
          <w:szCs w:val="16"/>
        </w:rPr>
      </w:pPr>
    </w:p>
    <w:sectPr w:rsidR="00FD3146" w:rsidRPr="004A4C1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77B35" w14:textId="77777777" w:rsidR="00BD7C21" w:rsidRDefault="00BD7C21">
      <w:pPr>
        <w:spacing w:before="0" w:line="240" w:lineRule="auto"/>
      </w:pPr>
      <w:r>
        <w:separator/>
      </w:r>
    </w:p>
  </w:endnote>
  <w:endnote w:type="continuationSeparator" w:id="0">
    <w:p w14:paraId="216CDFAF" w14:textId="77777777" w:rsidR="00BD7C21" w:rsidRDefault="00BD7C2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4C9EC" w14:textId="77777777" w:rsidR="00BD7C21" w:rsidRDefault="00BD7C21">
      <w:pPr>
        <w:spacing w:before="0" w:line="240" w:lineRule="auto"/>
      </w:pPr>
      <w:r>
        <w:separator/>
      </w:r>
    </w:p>
  </w:footnote>
  <w:footnote w:type="continuationSeparator" w:id="0">
    <w:p w14:paraId="1686554D" w14:textId="77777777" w:rsidR="00BD7C21" w:rsidRDefault="00BD7C21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F67"/>
    <w:rsid w:val="000372F3"/>
    <w:rsid w:val="000A0C33"/>
    <w:rsid w:val="00126E52"/>
    <w:rsid w:val="001960B2"/>
    <w:rsid w:val="00340DB1"/>
    <w:rsid w:val="003A66C0"/>
    <w:rsid w:val="003D6C7D"/>
    <w:rsid w:val="004A4C1F"/>
    <w:rsid w:val="005755B5"/>
    <w:rsid w:val="005B4D6E"/>
    <w:rsid w:val="00647B0F"/>
    <w:rsid w:val="0068096F"/>
    <w:rsid w:val="0068309E"/>
    <w:rsid w:val="00691F67"/>
    <w:rsid w:val="00904E71"/>
    <w:rsid w:val="009C6F06"/>
    <w:rsid w:val="00A43F87"/>
    <w:rsid w:val="00A90394"/>
    <w:rsid w:val="00AB2683"/>
    <w:rsid w:val="00BD7C21"/>
    <w:rsid w:val="00C0620A"/>
    <w:rsid w:val="00C421E8"/>
    <w:rsid w:val="00FD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BC235FC"/>
  <w15:chartTrackingRefBased/>
  <w15:docId w15:val="{D87CA12F-6F77-4C8C-84C2-F17FBF9B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right" w:pos="9360"/>
      </w:tabs>
      <w:spacing w:before="180" w:after="0"/>
    </w:pPr>
    <w:rPr>
      <w:kern w:val="21"/>
      <w:sz w:val="21"/>
      <w:szCs w:val="21"/>
      <w14:ligatures w14:val="standard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40" w:line="240" w:lineRule="auto"/>
      <w:outlineLvl w:val="0"/>
    </w:pPr>
    <w:rPr>
      <w:rFonts w:asciiTheme="majorHAnsi" w:eastAsiaTheme="majorEastAsia" w:hAnsiTheme="majorHAnsi" w:cstheme="majorBidi"/>
      <w:color w:val="E48312" w:themeColor="accent1"/>
      <w:sz w:val="36"/>
      <w:szCs w:val="36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olor w:val="BD582C" w:themeColor="accent2"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color w:val="865640" w:themeColor="accent3"/>
      <w:sz w:val="28"/>
      <w:szCs w:val="28"/>
    </w:rPr>
  </w:style>
  <w:style w:type="paragraph" w:styleId="Heading4">
    <w:name w:val="heading 4"/>
    <w:basedOn w:val="Normal"/>
    <w:next w:val="Normal"/>
    <w:unhideWhenUsed/>
    <w:qFormat/>
    <w:pPr>
      <w:spacing w:before="100" w:line="240" w:lineRule="auto"/>
      <w:outlineLvl w:val="3"/>
    </w:pPr>
    <w:rPr>
      <w:rFonts w:asciiTheme="majorHAnsi" w:eastAsiaTheme="majorEastAsia" w:hAnsiTheme="majorHAnsi" w:cstheme="majorBidi"/>
      <w:color w:val="9B8357" w:themeColor="accent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nhideWhenUsed/>
    <w:qFormat/>
    <w:pPr>
      <w:spacing w:line="204" w:lineRule="auto"/>
      <w:contextualSpacing/>
      <w:jc w:val="right"/>
    </w:pPr>
    <w:rPr>
      <w:rFonts w:asciiTheme="majorHAnsi" w:eastAsiaTheme="majorEastAsia" w:hAnsiTheme="majorHAnsi" w:cstheme="majorBidi"/>
      <w:color w:val="637052" w:themeColor="text2"/>
      <w:spacing w:val="-15"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kern w:val="21"/>
      <w:sz w:val="21"/>
      <w:szCs w:val="21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eastAsiaTheme="minorEastAsia" w:hAnsiTheme="minorHAnsi" w:cstheme="minorBidi"/>
      <w:kern w:val="21"/>
      <w:sz w:val="21"/>
      <w:szCs w:val="21"/>
      <w14:ligatures w14:val="standard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eastAsiaTheme="minorEastAsia" w:hAnsiTheme="minorHAnsi" w:cstheme="minorBidi"/>
      <w:kern w:val="21"/>
      <w:sz w:val="21"/>
      <w:szCs w:val="21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llah01\Downloads\tf03463059.dotx" TargetMode="External"/></Relationships>
</file>

<file path=word/theme/theme1.xml><?xml version="1.0" encoding="utf-8"?>
<a:theme xmlns:a="http://schemas.openxmlformats.org/drawingml/2006/main" name="Donation pledge for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859776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2012-09-24T09:39:01+00:00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1638539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TP103463008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19D607C-FF53-4755-AE6F-9A218DE73CD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BA863FAC-9493-4444-A6EE-0FBDA455FD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2BFDBF-499A-48B0-8E21-E72EB27ECE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tf03463059.dotx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Pledge Form for Masjid Al-Nur New Project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Al-Laham, Ammar</dc:creator>
  <cp:lastModifiedBy>Mohammed, Nawaz</cp:lastModifiedBy>
  <cp:revision>2</cp:revision>
  <dcterms:created xsi:type="dcterms:W3CDTF">2023-07-14T11:10:00Z</dcterms:created>
  <dcterms:modified xsi:type="dcterms:W3CDTF">2023-07-14T11:10:00Z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2023-07-14T11:08:17Z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65380a4e-7d82-4407-b7ed-02d144f41d5c</vt:lpwstr>
  </property>
  <property fmtid="{D5CDD505-2E9C-101B-9397-08002B2CF9AE}" pid="9" name="MSIP_Label_ea60d57e-af5b-4752-ac57-3e4f28ca11dc_ContentBits">
    <vt:lpwstr>0</vt:lpwstr>
  </property>
</Properties>
</file>